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BD4" w:rsidRDefault="00DF0480" w:rsidP="00DF0480">
      <w:pPr>
        <w:jc w:val="center"/>
        <w:rPr>
          <w:b/>
          <w:i/>
          <w:sz w:val="36"/>
          <w:szCs w:val="36"/>
          <w:u w:val="single"/>
        </w:rPr>
      </w:pPr>
      <w:r w:rsidRPr="00DF0480">
        <w:rPr>
          <w:b/>
          <w:i/>
          <w:sz w:val="36"/>
          <w:szCs w:val="36"/>
          <w:u w:val="single"/>
        </w:rPr>
        <w:t>Tourist Guide</w:t>
      </w:r>
    </w:p>
    <w:p w:rsidR="00DF0480" w:rsidRDefault="00DF0480" w:rsidP="00DF0480">
      <w:pPr>
        <w:jc w:val="center"/>
        <w:rPr>
          <w:b/>
          <w:i/>
          <w:sz w:val="36"/>
          <w:szCs w:val="36"/>
          <w:u w:val="single"/>
        </w:rPr>
      </w:pPr>
    </w:p>
    <w:p w:rsidR="00DF0480" w:rsidRDefault="00DF0480" w:rsidP="00DF0480">
      <w:r w:rsidRPr="00DF0480">
        <w:rPr>
          <w:b/>
          <w:u w:val="single"/>
        </w:rPr>
        <w:t xml:space="preserve">Objective: </w:t>
      </w:r>
      <w:r>
        <w:t xml:space="preserve"> The main objective of this project is to show a complete guideline for the tourists. </w:t>
      </w:r>
      <w:r w:rsidR="00261449">
        <w:t xml:space="preserve">They have to put where they are and where they wants to go. If once someone selects a place then it will show the distance of the place from his </w:t>
      </w:r>
      <w:r w:rsidR="001517B5">
        <w:t xml:space="preserve">place. Then it will ask some question on the basis of the answer of the user. </w:t>
      </w:r>
    </w:p>
    <w:p w:rsidR="008C2CA9" w:rsidRDefault="008C2CA9" w:rsidP="00DF0480"/>
    <w:p w:rsidR="008C2CA9" w:rsidRDefault="008C2CA9" w:rsidP="00DF0480">
      <w:r>
        <w:rPr>
          <w:b/>
          <w:u w:val="single"/>
        </w:rPr>
        <w:t xml:space="preserve">Input/Output: </w:t>
      </w:r>
      <w:r>
        <w:t>When the user will open this s/he have to log in if old member or sign up if new memb</w:t>
      </w:r>
      <w:r w:rsidR="00F10F38">
        <w:t xml:space="preserve">er with user name and password. Then it will ask where he is and where he wants to go. From the user input it will show the distance of the place, the way, the cost and his tour related information. </w:t>
      </w:r>
    </w:p>
    <w:p w:rsidR="00F10F38" w:rsidRDefault="00F10F38" w:rsidP="00DF0480"/>
    <w:p w:rsidR="00F10F38" w:rsidRDefault="00F10F38" w:rsidP="00DF0480">
      <w:pPr>
        <w:rPr>
          <w:b/>
          <w:bCs/>
        </w:rPr>
      </w:pPr>
      <w:r w:rsidRPr="00F10F38">
        <w:rPr>
          <w:b/>
          <w:bCs/>
        </w:rPr>
        <w:t xml:space="preserve">Sample: </w:t>
      </w:r>
    </w:p>
    <w:p w:rsidR="00F10F38" w:rsidRDefault="00F10F38" w:rsidP="00DF0480">
      <w:r>
        <w:rPr>
          <w:b/>
          <w:bCs/>
        </w:rPr>
        <w:tab/>
      </w:r>
      <w:r>
        <w:t>Project: Are you already joined or a new member?</w:t>
      </w:r>
    </w:p>
    <w:p w:rsidR="00F10F38" w:rsidRDefault="00F10F38" w:rsidP="00DF0480">
      <w:r>
        <w:tab/>
        <w:t>User: Yes/No.</w:t>
      </w:r>
    </w:p>
    <w:p w:rsidR="00F10F38" w:rsidRDefault="00F10F38" w:rsidP="00DF0480">
      <w:r>
        <w:tab/>
        <w:t xml:space="preserve">Project: 1. </w:t>
      </w:r>
      <w:proofErr w:type="gramStart"/>
      <w:r>
        <w:t>If</w:t>
      </w:r>
      <w:proofErr w:type="gramEnd"/>
      <w:r>
        <w:t xml:space="preserve"> old member then log in with user name and password.</w:t>
      </w:r>
    </w:p>
    <w:p w:rsidR="00F10F38" w:rsidRDefault="00F10F38" w:rsidP="00F10F38">
      <w:pPr>
        <w:ind w:left="720" w:hanging="720"/>
      </w:pPr>
      <w:r>
        <w:tab/>
        <w:t xml:space="preserve">              2. If new then sign up with information.</w:t>
      </w:r>
    </w:p>
    <w:p w:rsidR="00F10F38" w:rsidRDefault="00F10F38" w:rsidP="00F10F38">
      <w:pPr>
        <w:ind w:left="720" w:hanging="720"/>
      </w:pPr>
      <w:r>
        <w:tab/>
        <w:t>After log in or sign up:</w:t>
      </w:r>
    </w:p>
    <w:p w:rsidR="00F10F38" w:rsidRDefault="00F10F38" w:rsidP="00F10F38">
      <w:pPr>
        <w:ind w:left="720" w:hanging="720"/>
      </w:pPr>
      <w:r>
        <w:tab/>
        <w:t>Project: Where are you right now?</w:t>
      </w:r>
    </w:p>
    <w:p w:rsidR="00F10F38" w:rsidRDefault="00F10F38" w:rsidP="00F10F38">
      <w:pPr>
        <w:ind w:left="720" w:hanging="720"/>
      </w:pPr>
      <w:r>
        <w:tab/>
        <w:t xml:space="preserve">User: </w:t>
      </w:r>
      <w:proofErr w:type="gramStart"/>
      <w:r>
        <w:t>Dhaka(</w:t>
      </w:r>
      <w:proofErr w:type="gramEnd"/>
      <w:r>
        <w:t>suppose).</w:t>
      </w:r>
    </w:p>
    <w:p w:rsidR="00F10F38" w:rsidRDefault="00F10F38" w:rsidP="00F10F38">
      <w:pPr>
        <w:ind w:left="720" w:hanging="720"/>
      </w:pPr>
      <w:r>
        <w:tab/>
      </w:r>
      <w:r w:rsidR="00CD056F">
        <w:t>Project: What type of tour do you want to take?</w:t>
      </w:r>
    </w:p>
    <w:p w:rsidR="00CD056F" w:rsidRDefault="00CD056F" w:rsidP="00F10F38">
      <w:pPr>
        <w:ind w:left="720" w:hanging="720"/>
      </w:pPr>
      <w:r>
        <w:tab/>
        <w:t>Options: 1. Ecotourism</w:t>
      </w:r>
    </w:p>
    <w:p w:rsidR="00CD056F" w:rsidRDefault="00CD056F" w:rsidP="00F10F38">
      <w:pPr>
        <w:ind w:left="720" w:hanging="720"/>
      </w:pPr>
      <w:r>
        <w:tab/>
      </w:r>
      <w:r>
        <w:tab/>
        <w:t xml:space="preserve">   2. Industrial tourism</w:t>
      </w:r>
    </w:p>
    <w:p w:rsidR="00CD056F" w:rsidRDefault="00CD056F" w:rsidP="00F10F38">
      <w:pPr>
        <w:ind w:left="720" w:hanging="720"/>
      </w:pPr>
      <w:r>
        <w:tab/>
      </w:r>
      <w:r>
        <w:tab/>
        <w:t xml:space="preserve">   3. Adventurous tour</w:t>
      </w:r>
    </w:p>
    <w:p w:rsidR="00CD056F" w:rsidRDefault="00CD056F" w:rsidP="00F10F38">
      <w:pPr>
        <w:ind w:left="720" w:hanging="720"/>
      </w:pPr>
      <w:r>
        <w:tab/>
      </w:r>
      <w:r>
        <w:tab/>
        <w:t xml:space="preserve">   4. Cultural tour</w:t>
      </w:r>
    </w:p>
    <w:p w:rsidR="00CD056F" w:rsidRDefault="00CD056F" w:rsidP="00F10F38">
      <w:pPr>
        <w:ind w:left="720" w:hanging="720"/>
      </w:pPr>
      <w:r>
        <w:tab/>
      </w:r>
      <w:r>
        <w:tab/>
        <w:t xml:space="preserve">   5. </w:t>
      </w:r>
      <w:proofErr w:type="spellStart"/>
      <w:r>
        <w:t>Geotourism</w:t>
      </w:r>
      <w:proofErr w:type="spellEnd"/>
    </w:p>
    <w:p w:rsidR="00CD056F" w:rsidRDefault="00CD056F" w:rsidP="00F10F38">
      <w:pPr>
        <w:ind w:left="720" w:hanging="720"/>
      </w:pPr>
      <w:r>
        <w:tab/>
      </w:r>
      <w:r>
        <w:tab/>
        <w:t xml:space="preserve">   6. Bicycle tour</w:t>
      </w:r>
    </w:p>
    <w:p w:rsidR="00CD056F" w:rsidRDefault="00CD056F" w:rsidP="00F10F38">
      <w:pPr>
        <w:ind w:left="720" w:hanging="720"/>
      </w:pPr>
      <w:r>
        <w:tab/>
        <w:t>User: Adventurous tour (suppose)</w:t>
      </w:r>
    </w:p>
    <w:p w:rsidR="00CD056F" w:rsidRDefault="00CD056F" w:rsidP="00F10F38">
      <w:pPr>
        <w:ind w:left="720" w:hanging="720"/>
      </w:pPr>
      <w:r>
        <w:tab/>
        <w:t>Project: Where you want to go for your tour?</w:t>
      </w:r>
    </w:p>
    <w:p w:rsidR="00CD056F" w:rsidRDefault="00CD056F" w:rsidP="00F10F38">
      <w:pPr>
        <w:ind w:left="720" w:hanging="720"/>
      </w:pPr>
      <w:r>
        <w:tab/>
        <w:t xml:space="preserve">User: </w:t>
      </w:r>
      <w:proofErr w:type="spellStart"/>
      <w:r>
        <w:t>Bandarban</w:t>
      </w:r>
      <w:proofErr w:type="spellEnd"/>
      <w:r>
        <w:t xml:space="preserve"> (suppose)</w:t>
      </w:r>
    </w:p>
    <w:p w:rsidR="00CD056F" w:rsidRDefault="00CD056F" w:rsidP="00F10F38">
      <w:pPr>
        <w:ind w:left="720" w:hanging="720"/>
      </w:pPr>
      <w:r>
        <w:tab/>
        <w:t>Project: Do you have a tight budget? If yes then how much?</w:t>
      </w:r>
    </w:p>
    <w:p w:rsidR="00CD056F" w:rsidRDefault="00CD056F" w:rsidP="00F10F38">
      <w:pPr>
        <w:ind w:left="720" w:hanging="720"/>
      </w:pPr>
      <w:r>
        <w:tab/>
        <w:t>User: No</w:t>
      </w:r>
    </w:p>
    <w:p w:rsidR="00CD056F" w:rsidRDefault="00CD056F" w:rsidP="00F10F38">
      <w:pPr>
        <w:ind w:left="720" w:hanging="720"/>
      </w:pPr>
    </w:p>
    <w:p w:rsidR="00CD056F" w:rsidRDefault="00CD056F" w:rsidP="00F10F38">
      <w:pPr>
        <w:ind w:left="720" w:hanging="720"/>
      </w:pPr>
      <w:r>
        <w:t>And this will give the user a decision on the basis of the answers of the user.</w:t>
      </w:r>
    </w:p>
    <w:p w:rsidR="00CD056F" w:rsidRPr="00F10F38" w:rsidRDefault="00CD056F" w:rsidP="00F10F38">
      <w:pPr>
        <w:ind w:left="720" w:hanging="720"/>
      </w:pPr>
    </w:p>
    <w:p w:rsidR="005E3AB6" w:rsidRDefault="005E3AB6" w:rsidP="00DF0480"/>
    <w:p w:rsidR="005E3AB6" w:rsidRDefault="005E3AB6" w:rsidP="00DF0480"/>
    <w:p w:rsidR="00106CC1" w:rsidRDefault="00106CC1" w:rsidP="00DF0480"/>
    <w:p w:rsidR="00106CC1" w:rsidRDefault="00106CC1" w:rsidP="00DF0480"/>
    <w:p w:rsidR="00106CC1" w:rsidRDefault="00106CC1" w:rsidP="00DF0480"/>
    <w:p w:rsidR="00106CC1" w:rsidRDefault="00106CC1" w:rsidP="00DF0480"/>
    <w:p w:rsidR="00106CC1" w:rsidRDefault="00106CC1" w:rsidP="00DF0480"/>
    <w:p w:rsidR="00106CC1" w:rsidRDefault="00106CC1" w:rsidP="00DF0480"/>
    <w:p w:rsidR="00106CC1" w:rsidRDefault="00106CC1" w:rsidP="00DF0480"/>
    <w:p w:rsidR="00106CC1" w:rsidRDefault="00106CC1" w:rsidP="00106CC1">
      <w:pPr>
        <w:rPr>
          <w:b/>
          <w:bCs/>
          <w:i/>
          <w:iCs/>
          <w:sz w:val="44"/>
          <w:szCs w:val="44"/>
        </w:rPr>
      </w:pPr>
    </w:p>
    <w:p w:rsidR="00106CC1" w:rsidRPr="00106CC1" w:rsidRDefault="00106CC1" w:rsidP="00106CC1">
      <w:pPr>
        <w:rPr>
          <w:i/>
          <w:iCs/>
          <w:sz w:val="36"/>
          <w:szCs w:val="36"/>
        </w:rPr>
      </w:pPr>
      <w:r>
        <w:rPr>
          <w:b/>
          <w:bCs/>
          <w:i/>
          <w:iCs/>
          <w:sz w:val="44"/>
          <w:szCs w:val="44"/>
        </w:rPr>
        <w:lastRenderedPageBreak/>
        <w:t xml:space="preserve">Name of the Project: </w:t>
      </w:r>
      <w:r w:rsidRPr="00106CC1">
        <w:rPr>
          <w:i/>
          <w:iCs/>
          <w:sz w:val="36"/>
          <w:szCs w:val="36"/>
        </w:rPr>
        <w:t>Tourist Guide</w:t>
      </w:r>
    </w:p>
    <w:p w:rsidR="00106CC1" w:rsidRDefault="00106CC1" w:rsidP="00106CC1">
      <w:pPr>
        <w:rPr>
          <w:b/>
          <w:bCs/>
          <w:i/>
          <w:iCs/>
          <w:sz w:val="36"/>
          <w:szCs w:val="36"/>
        </w:rPr>
      </w:pPr>
    </w:p>
    <w:p w:rsidR="00106CC1" w:rsidRPr="00106CC1" w:rsidRDefault="00106CC1" w:rsidP="00106CC1">
      <w:pPr>
        <w:rPr>
          <w:i/>
          <w:iCs/>
          <w:sz w:val="36"/>
          <w:szCs w:val="36"/>
        </w:rPr>
      </w:pPr>
      <w:r>
        <w:rPr>
          <w:b/>
          <w:bCs/>
          <w:i/>
          <w:iCs/>
          <w:sz w:val="44"/>
          <w:szCs w:val="44"/>
        </w:rPr>
        <w:t xml:space="preserve">Group No: </w:t>
      </w:r>
      <w:r>
        <w:rPr>
          <w:i/>
          <w:iCs/>
          <w:sz w:val="36"/>
          <w:szCs w:val="36"/>
        </w:rPr>
        <w:t>04</w:t>
      </w:r>
      <w:bookmarkStart w:id="0" w:name="_GoBack"/>
      <w:bookmarkEnd w:id="0"/>
    </w:p>
    <w:p w:rsidR="00106CC1" w:rsidRDefault="00106CC1" w:rsidP="00106CC1">
      <w:pPr>
        <w:tabs>
          <w:tab w:val="left" w:pos="3855"/>
        </w:tabs>
        <w:rPr>
          <w:i/>
          <w:iCs/>
          <w:sz w:val="36"/>
          <w:szCs w:val="36"/>
        </w:rPr>
      </w:pPr>
      <w:r>
        <w:rPr>
          <w:b/>
          <w:bCs/>
          <w:i/>
          <w:iCs/>
          <w:sz w:val="44"/>
          <w:szCs w:val="44"/>
        </w:rPr>
        <w:t xml:space="preserve">Group Members: </w:t>
      </w:r>
      <w:r>
        <w:rPr>
          <w:i/>
          <w:iCs/>
          <w:sz w:val="36"/>
          <w:szCs w:val="36"/>
        </w:rPr>
        <w:t xml:space="preserve">1. </w:t>
      </w:r>
      <w:proofErr w:type="spellStart"/>
      <w:r>
        <w:rPr>
          <w:i/>
          <w:iCs/>
          <w:sz w:val="36"/>
          <w:szCs w:val="36"/>
        </w:rPr>
        <w:t>Kazi</w:t>
      </w:r>
      <w:proofErr w:type="spellEnd"/>
      <w:r>
        <w:rPr>
          <w:i/>
          <w:iCs/>
          <w:sz w:val="36"/>
          <w:szCs w:val="36"/>
        </w:rPr>
        <w:t xml:space="preserve"> </w:t>
      </w:r>
      <w:proofErr w:type="spellStart"/>
      <w:r>
        <w:rPr>
          <w:i/>
          <w:iCs/>
          <w:sz w:val="36"/>
          <w:szCs w:val="36"/>
        </w:rPr>
        <w:t>Nuzhat</w:t>
      </w:r>
      <w:proofErr w:type="spellEnd"/>
      <w:r>
        <w:rPr>
          <w:i/>
          <w:iCs/>
          <w:sz w:val="36"/>
          <w:szCs w:val="36"/>
        </w:rPr>
        <w:t xml:space="preserve"> </w:t>
      </w:r>
      <w:proofErr w:type="spellStart"/>
      <w:r>
        <w:rPr>
          <w:i/>
          <w:iCs/>
          <w:sz w:val="36"/>
          <w:szCs w:val="36"/>
        </w:rPr>
        <w:t>Tasnem</w:t>
      </w:r>
      <w:proofErr w:type="spellEnd"/>
    </w:p>
    <w:p w:rsidR="00106CC1" w:rsidRDefault="00106CC1" w:rsidP="00106CC1">
      <w:pPr>
        <w:tabs>
          <w:tab w:val="left" w:pos="3855"/>
        </w:tabs>
        <w:rPr>
          <w:i/>
          <w:iCs/>
          <w:sz w:val="36"/>
          <w:szCs w:val="36"/>
        </w:rPr>
      </w:pPr>
      <w:r>
        <w:rPr>
          <w:i/>
          <w:iCs/>
          <w:sz w:val="36"/>
          <w:szCs w:val="36"/>
        </w:rPr>
        <w:tab/>
        <w:t>2014-1-60-005</w:t>
      </w:r>
    </w:p>
    <w:p w:rsidR="00106CC1" w:rsidRDefault="00106CC1" w:rsidP="00106CC1">
      <w:pPr>
        <w:tabs>
          <w:tab w:val="left" w:pos="3855"/>
        </w:tabs>
        <w:rPr>
          <w:i/>
          <w:iCs/>
          <w:sz w:val="36"/>
          <w:szCs w:val="36"/>
        </w:rPr>
      </w:pPr>
      <w:r>
        <w:rPr>
          <w:i/>
          <w:iCs/>
          <w:sz w:val="36"/>
          <w:szCs w:val="36"/>
        </w:rPr>
        <w:t xml:space="preserve">                                   2. </w:t>
      </w:r>
      <w:proofErr w:type="spellStart"/>
      <w:r>
        <w:rPr>
          <w:i/>
          <w:iCs/>
          <w:sz w:val="36"/>
          <w:szCs w:val="36"/>
        </w:rPr>
        <w:t>Tazin</w:t>
      </w:r>
      <w:proofErr w:type="spellEnd"/>
      <w:r>
        <w:rPr>
          <w:i/>
          <w:iCs/>
          <w:sz w:val="36"/>
          <w:szCs w:val="36"/>
        </w:rPr>
        <w:t xml:space="preserve"> Ahmed</w:t>
      </w:r>
    </w:p>
    <w:p w:rsidR="00106CC1" w:rsidRDefault="00106CC1" w:rsidP="00106CC1">
      <w:pPr>
        <w:tabs>
          <w:tab w:val="left" w:pos="3855"/>
        </w:tabs>
        <w:rPr>
          <w:i/>
          <w:iCs/>
          <w:sz w:val="36"/>
          <w:szCs w:val="36"/>
        </w:rPr>
      </w:pPr>
      <w:r>
        <w:rPr>
          <w:i/>
          <w:iCs/>
          <w:sz w:val="36"/>
          <w:szCs w:val="36"/>
        </w:rPr>
        <w:tab/>
        <w:t>2014-1-60-105</w:t>
      </w:r>
    </w:p>
    <w:p w:rsidR="00106CC1" w:rsidRDefault="00106CC1" w:rsidP="00106CC1">
      <w:pPr>
        <w:tabs>
          <w:tab w:val="left" w:pos="3855"/>
        </w:tabs>
        <w:rPr>
          <w:i/>
          <w:iCs/>
          <w:sz w:val="36"/>
          <w:szCs w:val="36"/>
        </w:rPr>
      </w:pPr>
      <w:r>
        <w:rPr>
          <w:i/>
          <w:iCs/>
          <w:sz w:val="36"/>
          <w:szCs w:val="36"/>
        </w:rPr>
        <w:t xml:space="preserve">                                  3. </w:t>
      </w:r>
      <w:proofErr w:type="spellStart"/>
      <w:r>
        <w:rPr>
          <w:i/>
          <w:iCs/>
          <w:sz w:val="36"/>
          <w:szCs w:val="36"/>
        </w:rPr>
        <w:t>Rajashree</w:t>
      </w:r>
      <w:proofErr w:type="spellEnd"/>
      <w:r>
        <w:rPr>
          <w:i/>
          <w:iCs/>
          <w:sz w:val="36"/>
          <w:szCs w:val="36"/>
        </w:rPr>
        <w:t xml:space="preserve"> Roy</w:t>
      </w:r>
    </w:p>
    <w:p w:rsidR="00106CC1" w:rsidRPr="00106CC1" w:rsidRDefault="00106CC1" w:rsidP="00106CC1">
      <w:pPr>
        <w:tabs>
          <w:tab w:val="left" w:pos="3855"/>
        </w:tabs>
        <w:rPr>
          <w:i/>
          <w:iCs/>
          <w:sz w:val="36"/>
          <w:szCs w:val="36"/>
        </w:rPr>
      </w:pPr>
      <w:r>
        <w:rPr>
          <w:i/>
          <w:iCs/>
          <w:sz w:val="36"/>
          <w:szCs w:val="36"/>
        </w:rPr>
        <w:tab/>
        <w:t>2014-3-60-070</w:t>
      </w:r>
    </w:p>
    <w:sectPr w:rsidR="00106CC1" w:rsidRPr="00106C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5975B90"/>
    <w:multiLevelType w:val="multilevel"/>
    <w:tmpl w:val="9E26B4E8"/>
    <w:numStyleLink w:val="ArticleSection"/>
  </w:abstractNum>
  <w:abstractNum w:abstractNumId="12">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B960E42"/>
    <w:multiLevelType w:val="multilevel"/>
    <w:tmpl w:val="9E26B4E8"/>
    <w:numStyleLink w:val="ArticleSection"/>
  </w:abstractNum>
  <w:abstractNum w:abstractNumId="1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80"/>
    <w:rsid w:val="00106CC1"/>
    <w:rsid w:val="001517B5"/>
    <w:rsid w:val="00261449"/>
    <w:rsid w:val="005E3AB6"/>
    <w:rsid w:val="00614642"/>
    <w:rsid w:val="00710D8D"/>
    <w:rsid w:val="007A6EBD"/>
    <w:rsid w:val="00860561"/>
    <w:rsid w:val="008C2CA9"/>
    <w:rsid w:val="00CD056F"/>
    <w:rsid w:val="00DF0480"/>
    <w:rsid w:val="00F10F38"/>
    <w:rsid w:val="00FE2B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8D3D3BF-83A0-4820-A05C-7D10FFA9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1A1B5-0A52-49B1-BB46-8B2E6A8B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822</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2017-03-26T05:47:00Z</dcterms:created>
  <dcterms:modified xsi:type="dcterms:W3CDTF">2017-03-27T04:38:00Z</dcterms:modified>
</cp:coreProperties>
</file>